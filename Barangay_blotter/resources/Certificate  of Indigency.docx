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9EC" w:rsidRDefault="001229EC" w:rsidP="001229EC">
      <w:pPr>
        <w:pStyle w:val="ContactInfo"/>
        <w:jc w:val="center"/>
      </w:pPr>
      <w:r>
        <w:t>Republic of the Philippines</w:t>
      </w:r>
    </w:p>
    <w:p w:rsidR="001229EC" w:rsidRDefault="001229EC" w:rsidP="001229EC">
      <w:pPr>
        <w:pStyle w:val="ContactInfo"/>
        <w:jc w:val="center"/>
      </w:pPr>
      <w:r>
        <w:t>Province of Zamboanga Del Sur</w:t>
      </w:r>
    </w:p>
    <w:p w:rsidR="001229EC" w:rsidRDefault="001229EC" w:rsidP="001229EC">
      <w:pPr>
        <w:pStyle w:val="ContactInfo"/>
        <w:jc w:val="center"/>
      </w:pPr>
      <w:r>
        <w:t>City of Pagadian</w:t>
      </w:r>
    </w:p>
    <w:p w:rsidR="001229EC" w:rsidRDefault="001229EC" w:rsidP="001229EC">
      <w:pPr>
        <w:pStyle w:val="ContactInfo"/>
        <w:jc w:val="center"/>
      </w:pPr>
      <w:r>
        <w:t>Barangay Bulatok</w:t>
      </w:r>
    </w:p>
    <w:p w:rsidR="001229EC" w:rsidRDefault="001229EC" w:rsidP="001229EC">
      <w:pPr>
        <w:pStyle w:val="ContactInfo"/>
        <w:jc w:val="center"/>
      </w:pPr>
      <w:r>
        <w:t xml:space="preserve">OFFICE OF THE </w:t>
      </w:r>
      <w:r w:rsidR="0057793C">
        <w:t>PUNONG BARANGAY</w:t>
      </w:r>
    </w:p>
    <w:p w:rsidR="0057793C" w:rsidRPr="001229EC" w:rsidRDefault="0057793C" w:rsidP="001229EC">
      <w:pPr>
        <w:pStyle w:val="ContactInfo"/>
        <w:jc w:val="center"/>
      </w:pPr>
    </w:p>
    <w:p w:rsidR="001229EC" w:rsidRPr="00A60C36" w:rsidRDefault="0057793C" w:rsidP="002B54EE">
      <w:pPr>
        <w:pStyle w:val="ContactInfo"/>
        <w:rPr>
          <w:b/>
          <w:sz w:val="72"/>
          <w:szCs w:val="72"/>
        </w:rPr>
      </w:pPr>
      <w:r>
        <w:rPr>
          <w:sz w:val="72"/>
          <w:szCs w:val="72"/>
        </w:rPr>
        <w:t xml:space="preserve">   </w:t>
      </w:r>
      <w:r w:rsidR="001335B4">
        <w:rPr>
          <w:b/>
          <w:sz w:val="72"/>
          <w:szCs w:val="72"/>
        </w:rPr>
        <w:t>CERTIFICATE OF INDIGENCY</w:t>
      </w:r>
      <w:r w:rsidR="00A60C36" w:rsidRPr="00A60C36">
        <w:rPr>
          <w:b/>
          <w:sz w:val="72"/>
          <w:szCs w:val="72"/>
        </w:rPr>
        <w:t xml:space="preserve"> </w:t>
      </w:r>
    </w:p>
    <w:p w:rsidR="0057793C" w:rsidRDefault="0057793C" w:rsidP="002B54EE">
      <w:pPr>
        <w:pStyle w:val="ContactInfo"/>
      </w:pPr>
    </w:p>
    <w:p w:rsidR="00BD4371" w:rsidRPr="002B54EE" w:rsidRDefault="00BD4371" w:rsidP="00895105">
      <w:pPr>
        <w:pStyle w:val="ContactInfo"/>
      </w:pPr>
    </w:p>
    <w:p w:rsidR="0057793C" w:rsidRDefault="0057793C" w:rsidP="008A4F21">
      <w:pPr>
        <w:pStyle w:val="Salutation"/>
      </w:pPr>
    </w:p>
    <w:p w:rsidR="00844C0C" w:rsidRPr="00A529B3" w:rsidRDefault="0057793C" w:rsidP="008A4F21">
      <w:pPr>
        <w:pStyle w:val="Salutation"/>
        <w:rPr>
          <w:b/>
          <w:sz w:val="24"/>
          <w:szCs w:val="24"/>
        </w:rPr>
      </w:pPr>
      <w:r w:rsidRPr="00A529B3">
        <w:rPr>
          <w:b/>
          <w:sz w:val="24"/>
          <w:szCs w:val="24"/>
        </w:rPr>
        <w:t>TO WHOM IT MAY CONCERN</w:t>
      </w:r>
      <w:r w:rsidR="00A529B3" w:rsidRPr="00A529B3">
        <w:rPr>
          <w:b/>
          <w:sz w:val="24"/>
          <w:szCs w:val="24"/>
        </w:rPr>
        <w:t>:</w:t>
      </w:r>
    </w:p>
    <w:p w:rsidR="001E4728" w:rsidRDefault="00EF2BB1" w:rsidP="001E4728">
      <w:pPr>
        <w:pStyle w:val="Signature"/>
        <w:spacing w:after="0" w:line="240" w:lineRule="auto"/>
        <w:ind w:firstLine="720"/>
        <w:jc w:val="both"/>
      </w:pPr>
      <w:r>
        <w:t xml:space="preserve">This is to certify that  </w:t>
      </w:r>
      <w:r w:rsidR="007F0F04">
        <w:rPr>
          <w:u w:val="single"/>
        </w:rPr>
        <w:fldChar w:fldCharType="begin"/>
      </w:r>
      <w:r w:rsidR="007F0F04">
        <w:rPr>
          <w:u w:val="single"/>
        </w:rPr>
        <w:instrText xml:space="preserve"> MERGEFIELD  fname  \* MERGEFORMAT </w:instrText>
      </w:r>
      <w:r w:rsidR="007F0F04">
        <w:rPr>
          <w:u w:val="single"/>
        </w:rPr>
        <w:fldChar w:fldCharType="separate"/>
      </w:r>
      <w:r w:rsidR="007F0F04">
        <w:rPr>
          <w:noProof/>
          <w:u w:val="single"/>
        </w:rPr>
        <w:t>«fname»</w:t>
      </w:r>
      <w:r w:rsidR="007F0F04">
        <w:rPr>
          <w:u w:val="single"/>
        </w:rPr>
        <w:fldChar w:fldCharType="end"/>
      </w:r>
      <w:r w:rsidR="007F0F04">
        <w:rPr>
          <w:u w:val="single"/>
        </w:rPr>
        <w:t xml:space="preserve"> </w:t>
      </w:r>
      <w:r w:rsidR="007F0F04">
        <w:rPr>
          <w:u w:val="single"/>
        </w:rPr>
        <w:fldChar w:fldCharType="begin"/>
      </w:r>
      <w:r w:rsidR="007F0F04">
        <w:rPr>
          <w:u w:val="single"/>
        </w:rPr>
        <w:instrText xml:space="preserve"> MERGEFIELD  mname  \* MERGEFORMAT </w:instrText>
      </w:r>
      <w:r w:rsidR="007F0F04">
        <w:rPr>
          <w:u w:val="single"/>
        </w:rPr>
        <w:fldChar w:fldCharType="separate"/>
      </w:r>
      <w:r w:rsidR="007F0F04">
        <w:rPr>
          <w:noProof/>
          <w:u w:val="single"/>
        </w:rPr>
        <w:t>«mname»</w:t>
      </w:r>
      <w:r w:rsidR="007F0F04">
        <w:rPr>
          <w:u w:val="single"/>
        </w:rPr>
        <w:fldChar w:fldCharType="end"/>
      </w:r>
      <w:r w:rsidR="007F0F04">
        <w:rPr>
          <w:u w:val="single"/>
        </w:rPr>
        <w:t xml:space="preserve"> </w:t>
      </w:r>
      <w:r w:rsidR="007F0F04">
        <w:rPr>
          <w:u w:val="single"/>
        </w:rPr>
        <w:fldChar w:fldCharType="begin"/>
      </w:r>
      <w:r w:rsidR="007F0F04">
        <w:rPr>
          <w:u w:val="single"/>
        </w:rPr>
        <w:instrText xml:space="preserve"> MERGEFIELD  lname  \* MERGEFORMAT </w:instrText>
      </w:r>
      <w:r w:rsidR="007F0F04">
        <w:rPr>
          <w:u w:val="single"/>
        </w:rPr>
        <w:fldChar w:fldCharType="separate"/>
      </w:r>
      <w:r w:rsidR="007F0F04">
        <w:rPr>
          <w:noProof/>
          <w:u w:val="single"/>
        </w:rPr>
        <w:t>«lname»</w:t>
      </w:r>
      <w:r w:rsidR="007F0F04">
        <w:rPr>
          <w:u w:val="single"/>
        </w:rPr>
        <w:fldChar w:fldCharType="end"/>
      </w:r>
      <w:r>
        <w:t xml:space="preserve">, </w:t>
      </w:r>
      <w:r w:rsidR="00A529B3">
        <w:t xml:space="preserve"> </w:t>
      </w:r>
      <w:r w:rsidR="007F0F04">
        <w:rPr>
          <w:u w:val="single"/>
        </w:rPr>
        <w:fldChar w:fldCharType="begin"/>
      </w:r>
      <w:r w:rsidR="007F0F04">
        <w:rPr>
          <w:u w:val="single"/>
        </w:rPr>
        <w:instrText xml:space="preserve"> MERGEFIELD  age  \* MERGEFORMAT </w:instrText>
      </w:r>
      <w:r w:rsidR="007F0F04">
        <w:rPr>
          <w:u w:val="single"/>
        </w:rPr>
        <w:fldChar w:fldCharType="separate"/>
      </w:r>
      <w:r w:rsidR="007F0F04">
        <w:rPr>
          <w:noProof/>
          <w:u w:val="single"/>
        </w:rPr>
        <w:t>«age»</w:t>
      </w:r>
      <w:r w:rsidR="007F0F04">
        <w:rPr>
          <w:u w:val="single"/>
        </w:rPr>
        <w:fldChar w:fldCharType="end"/>
      </w:r>
      <w:r w:rsidR="00895105">
        <w:t xml:space="preserve"> years old</w:t>
      </w:r>
      <w:r w:rsidR="007F0F04">
        <w:t xml:space="preserve"> </w:t>
      </w:r>
      <w:r w:rsidR="007F0F04" w:rsidRPr="007F0F04">
        <w:rPr>
          <w:u w:val="single"/>
        </w:rPr>
        <w:fldChar w:fldCharType="begin"/>
      </w:r>
      <w:r w:rsidR="007F0F04" w:rsidRPr="007F0F04">
        <w:rPr>
          <w:u w:val="single"/>
        </w:rPr>
        <w:instrText xml:space="preserve"> MERGEFIELD  gender  \* MERGEFORMAT </w:instrText>
      </w:r>
      <w:r w:rsidR="007F0F04" w:rsidRPr="007F0F04">
        <w:rPr>
          <w:u w:val="single"/>
        </w:rPr>
        <w:fldChar w:fldCharType="separate"/>
      </w:r>
      <w:r w:rsidR="007F0F04" w:rsidRPr="007F0F04">
        <w:rPr>
          <w:noProof/>
          <w:u w:val="single"/>
        </w:rPr>
        <w:t>«gender»</w:t>
      </w:r>
      <w:r w:rsidR="007F0F04" w:rsidRPr="007F0F04">
        <w:rPr>
          <w:u w:val="single"/>
        </w:rPr>
        <w:fldChar w:fldCharType="end"/>
      </w:r>
      <w:r w:rsidR="007F0F04">
        <w:rPr>
          <w:u w:val="single"/>
        </w:rPr>
        <w:t xml:space="preserve"> </w:t>
      </w:r>
      <w:r w:rsidR="007F0F04">
        <w:rPr>
          <w:u w:val="single"/>
        </w:rPr>
        <w:fldChar w:fldCharType="begin"/>
      </w:r>
      <w:r w:rsidR="007F0F04">
        <w:rPr>
          <w:u w:val="single"/>
        </w:rPr>
        <w:instrText xml:space="preserve"> MERGEFIELD  status  \* MERGEFORMAT </w:instrText>
      </w:r>
      <w:r w:rsidR="007F0F04">
        <w:rPr>
          <w:u w:val="single"/>
        </w:rPr>
        <w:fldChar w:fldCharType="separate"/>
      </w:r>
      <w:r w:rsidR="007F0F04">
        <w:rPr>
          <w:noProof/>
          <w:u w:val="single"/>
        </w:rPr>
        <w:t>«status»</w:t>
      </w:r>
      <w:r w:rsidR="007F0F04">
        <w:rPr>
          <w:u w:val="single"/>
        </w:rPr>
        <w:fldChar w:fldCharType="end"/>
      </w:r>
      <w:r w:rsidR="005D1306">
        <w:t xml:space="preserve"> </w:t>
      </w:r>
      <w:r w:rsidR="00A529B3">
        <w:t>and a resident  of Barangay Bulatok, Pagadian, Zamboanga Del Sur is known to</w:t>
      </w:r>
      <w:r w:rsidR="00DB4CFE">
        <w:t xml:space="preserve"> </w:t>
      </w:r>
      <w:r w:rsidR="00A529B3">
        <w:t xml:space="preserve">be </w:t>
      </w:r>
      <w:r w:rsidR="00895105">
        <w:t>one</w:t>
      </w:r>
      <w:r w:rsidR="005D1306">
        <w:t xml:space="preserve"> </w:t>
      </w:r>
      <w:r w:rsidR="00895105">
        <w:t>of the</w:t>
      </w:r>
      <w:r>
        <w:t xml:space="preserve"> </w:t>
      </w:r>
      <w:r w:rsidR="00895105">
        <w:t>Indigent</w:t>
      </w:r>
      <w:r w:rsidR="00AC6114">
        <w:t>s</w:t>
      </w:r>
      <w:r w:rsidR="00895105">
        <w:t xml:space="preserve"> in our Barangay</w:t>
      </w:r>
      <w:r w:rsidR="001D1A2F">
        <w:t>.</w:t>
      </w:r>
    </w:p>
    <w:p w:rsidR="00A529B3" w:rsidRDefault="00A529B3" w:rsidP="001E4728">
      <w:pPr>
        <w:pStyle w:val="Signature"/>
        <w:spacing w:after="0" w:line="240" w:lineRule="auto"/>
        <w:ind w:firstLine="720"/>
        <w:jc w:val="both"/>
      </w:pPr>
      <w:bookmarkStart w:id="0" w:name="_GoBack"/>
      <w:bookmarkEnd w:id="0"/>
      <w:r>
        <w:t xml:space="preserve"> </w:t>
      </w:r>
    </w:p>
    <w:p w:rsidR="00C118A8" w:rsidRDefault="00A529B3" w:rsidP="005D1306">
      <w:pPr>
        <w:spacing w:after="0" w:line="240" w:lineRule="auto"/>
        <w:ind w:firstLine="720"/>
        <w:jc w:val="both"/>
      </w:pPr>
      <w:r>
        <w:t>T</w:t>
      </w:r>
      <w:r w:rsidR="00C118A8">
        <w:t>his certification is being issued upon the request of the aboved-named person for whatever</w:t>
      </w:r>
      <w:r w:rsidR="005D1306">
        <w:t xml:space="preserve"> </w:t>
      </w:r>
      <w:r w:rsidR="00C118A8">
        <w:t>legal purpose it may serve.</w:t>
      </w:r>
    </w:p>
    <w:p w:rsidR="00C118A8" w:rsidRDefault="00C118A8" w:rsidP="00C118A8">
      <w:pPr>
        <w:spacing w:after="0" w:line="240" w:lineRule="auto"/>
      </w:pPr>
    </w:p>
    <w:p w:rsidR="00A60C36" w:rsidRDefault="00A529B3" w:rsidP="005D1306">
      <w:pPr>
        <w:spacing w:after="0" w:line="240" w:lineRule="auto"/>
        <w:ind w:firstLine="720"/>
        <w:jc w:val="both"/>
      </w:pPr>
      <w:r w:rsidRPr="00A60C36">
        <w:rPr>
          <w:b/>
        </w:rPr>
        <w:t>ISSUED</w:t>
      </w:r>
      <w:r w:rsidR="00A60C36">
        <w:rPr>
          <w:b/>
        </w:rPr>
        <w:t xml:space="preserve"> </w:t>
      </w:r>
      <w:r w:rsidR="00895105">
        <w:t>this</w:t>
      </w:r>
      <w:r w:rsidR="007F0F04">
        <w:t xml:space="preserve"> </w:t>
      </w:r>
      <w:r w:rsidR="007F0F04" w:rsidRPr="007F0F04">
        <w:rPr>
          <w:u w:val="single"/>
        </w:rPr>
        <w:fldChar w:fldCharType="begin"/>
      </w:r>
      <w:r w:rsidR="007F0F04" w:rsidRPr="007F0F04">
        <w:rPr>
          <w:u w:val="single"/>
        </w:rPr>
        <w:instrText xml:space="preserve"> MERGEFIELD  date  \* MERGEFORMAT </w:instrText>
      </w:r>
      <w:r w:rsidR="007F0F04" w:rsidRPr="007F0F04">
        <w:rPr>
          <w:u w:val="single"/>
        </w:rPr>
        <w:fldChar w:fldCharType="separate"/>
      </w:r>
      <w:r w:rsidR="007F0F04" w:rsidRPr="007F0F04">
        <w:rPr>
          <w:noProof/>
          <w:u w:val="single"/>
        </w:rPr>
        <w:t>«date»</w:t>
      </w:r>
      <w:r w:rsidR="007F0F04" w:rsidRPr="007F0F04">
        <w:rPr>
          <w:u w:val="single"/>
        </w:rPr>
        <w:fldChar w:fldCharType="end"/>
      </w:r>
      <w:r w:rsidR="00A60C36">
        <w:t xml:space="preserve"> at</w:t>
      </w:r>
      <w:r w:rsidR="00C118A8">
        <w:t xml:space="preserve"> the Office of the Punong Barangay</w:t>
      </w:r>
      <w:r w:rsidR="005D1306">
        <w:t xml:space="preserve"> </w:t>
      </w:r>
      <w:r w:rsidR="00C118A8">
        <w:t>at</w:t>
      </w:r>
      <w:r w:rsidR="00A60C36">
        <w:t xml:space="preserve"> Barangay Bulatok, Pagadian City, Zamboanga Del Sur</w:t>
      </w:r>
      <w:r w:rsidR="00C118A8">
        <w:t>.</w:t>
      </w:r>
    </w:p>
    <w:p w:rsidR="00A60C36" w:rsidRPr="00EF2BB1" w:rsidRDefault="00EF2BB1" w:rsidP="00A529B3">
      <w:pPr>
        <w:spacing w:line="240" w:lineRule="auto"/>
        <w:rPr>
          <w:u w:val="single"/>
        </w:rPr>
      </w:pPr>
      <w:r>
        <w:t>  </w:t>
      </w:r>
    </w:p>
    <w:p w:rsidR="00A60C36" w:rsidRPr="00EF2BB1" w:rsidRDefault="00A60C36" w:rsidP="00A529B3">
      <w:pPr>
        <w:spacing w:line="240" w:lineRule="auto"/>
        <w:rPr>
          <w:u w:val="single"/>
        </w:rPr>
      </w:pPr>
    </w:p>
    <w:p w:rsidR="00C118A8" w:rsidRDefault="00C118A8" w:rsidP="00A60C36">
      <w:pPr>
        <w:spacing w:after="0" w:line="240" w:lineRule="auto"/>
        <w:jc w:val="right"/>
        <w:rPr>
          <w:b/>
        </w:rPr>
      </w:pPr>
    </w:p>
    <w:p w:rsidR="00C118A8" w:rsidRDefault="00C118A8" w:rsidP="00A60C36">
      <w:pPr>
        <w:spacing w:after="0" w:line="240" w:lineRule="auto"/>
        <w:jc w:val="right"/>
        <w:rPr>
          <w:b/>
        </w:rPr>
      </w:pPr>
    </w:p>
    <w:p w:rsidR="00A60C36" w:rsidRPr="00A60C36" w:rsidRDefault="00A60C36" w:rsidP="00A60C36">
      <w:pPr>
        <w:spacing w:after="0" w:line="240" w:lineRule="auto"/>
        <w:jc w:val="right"/>
        <w:rPr>
          <w:b/>
        </w:rPr>
      </w:pPr>
      <w:r w:rsidRPr="00A60C36">
        <w:rPr>
          <w:b/>
        </w:rPr>
        <w:t xml:space="preserve"> EDDIE M. GALLEGA</w:t>
      </w:r>
    </w:p>
    <w:p w:rsidR="00A60C36" w:rsidRPr="00A60C36" w:rsidRDefault="00A60C36" w:rsidP="00A60C36">
      <w:pPr>
        <w:spacing w:after="0" w:line="240" w:lineRule="auto"/>
        <w:jc w:val="center"/>
      </w:pPr>
      <w:r>
        <w:t xml:space="preserve">                                                                                                                                                       Barangay Captain</w:t>
      </w:r>
    </w:p>
    <w:sectPr w:rsidR="00A60C36" w:rsidRPr="00A60C36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C49" w:rsidRDefault="00D63C49">
      <w:pPr>
        <w:spacing w:after="0" w:line="240" w:lineRule="auto"/>
      </w:pPr>
      <w:r>
        <w:separator/>
      </w:r>
    </w:p>
  </w:endnote>
  <w:endnote w:type="continuationSeparator" w:id="0">
    <w:p w:rsidR="00D63C49" w:rsidRDefault="00D6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C49" w:rsidRDefault="00D63C49">
      <w:pPr>
        <w:spacing w:after="0" w:line="240" w:lineRule="auto"/>
      </w:pPr>
      <w:r>
        <w:separator/>
      </w:r>
    </w:p>
  </w:footnote>
  <w:footnote w:type="continuationSeparator" w:id="0">
    <w:p w:rsidR="00D63C49" w:rsidRDefault="00D63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5B4" w:rsidRDefault="00D63C49">
    <w:pPr>
      <w:pStyle w:val="Header"/>
    </w:pPr>
    <w:sdt>
      <w:sdtPr>
        <w:alias w:val="Enter Recipient Name:"/>
        <w:tag w:val="Enter Recipient Name:"/>
        <w:id w:val="853076239"/>
        <w:placeholder>
          <w:docPart w:val="A8CB1DA9870646DB9F478EC837B8BEB4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1335B4" w:rsidRPr="008A4F21">
          <w:t>Recipient Name</w:t>
        </w:r>
      </w:sdtContent>
    </w:sdt>
  </w:p>
  <w:sdt>
    <w:sdtPr>
      <w:alias w:val="Enter Date:"/>
      <w:tag w:val="Enter Date:"/>
      <w:id w:val="-1782640352"/>
      <w:placeholder>
        <w:docPart w:val="11494C9918CC4AE2A051ACC1BCB34F03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EndPr/>
    <w:sdtContent>
      <w:p w:rsidR="001335B4" w:rsidRDefault="001335B4" w:rsidP="00A45585">
        <w:pPr>
          <w:pStyle w:val="Header"/>
        </w:pPr>
        <w:r>
          <w:t>Date</w:t>
        </w:r>
      </w:p>
    </w:sdtContent>
  </w:sdt>
  <w:p w:rsidR="001335B4" w:rsidRDefault="001335B4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743F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CEDE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3C61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760F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EC3B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2AEB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C620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04D8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82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BAF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EC"/>
    <w:rsid w:val="00046593"/>
    <w:rsid w:val="0009307F"/>
    <w:rsid w:val="000E7BC0"/>
    <w:rsid w:val="000F5730"/>
    <w:rsid w:val="00105AA8"/>
    <w:rsid w:val="001229EC"/>
    <w:rsid w:val="001335B4"/>
    <w:rsid w:val="001D1A2F"/>
    <w:rsid w:val="001E4728"/>
    <w:rsid w:val="001F3936"/>
    <w:rsid w:val="002B54EE"/>
    <w:rsid w:val="002D5234"/>
    <w:rsid w:val="0031500C"/>
    <w:rsid w:val="00331B28"/>
    <w:rsid w:val="003B1EC2"/>
    <w:rsid w:val="003D6D6F"/>
    <w:rsid w:val="004A7665"/>
    <w:rsid w:val="004A7D2B"/>
    <w:rsid w:val="004C422E"/>
    <w:rsid w:val="0057793C"/>
    <w:rsid w:val="0059698A"/>
    <w:rsid w:val="005D1306"/>
    <w:rsid w:val="005E5BF9"/>
    <w:rsid w:val="005E7E93"/>
    <w:rsid w:val="0063447F"/>
    <w:rsid w:val="0068116A"/>
    <w:rsid w:val="00686327"/>
    <w:rsid w:val="006E0DBE"/>
    <w:rsid w:val="006F5EC2"/>
    <w:rsid w:val="00763234"/>
    <w:rsid w:val="007B057E"/>
    <w:rsid w:val="007F0F04"/>
    <w:rsid w:val="00802520"/>
    <w:rsid w:val="008342D0"/>
    <w:rsid w:val="0083589B"/>
    <w:rsid w:val="00844C0C"/>
    <w:rsid w:val="00895105"/>
    <w:rsid w:val="008A4F21"/>
    <w:rsid w:val="008E4979"/>
    <w:rsid w:val="009B556D"/>
    <w:rsid w:val="00A45585"/>
    <w:rsid w:val="00A460E2"/>
    <w:rsid w:val="00A529B3"/>
    <w:rsid w:val="00A60C36"/>
    <w:rsid w:val="00AB3973"/>
    <w:rsid w:val="00AB7BE1"/>
    <w:rsid w:val="00AC6114"/>
    <w:rsid w:val="00B1175D"/>
    <w:rsid w:val="00B849ED"/>
    <w:rsid w:val="00BD4371"/>
    <w:rsid w:val="00C118A8"/>
    <w:rsid w:val="00C57C97"/>
    <w:rsid w:val="00D63C49"/>
    <w:rsid w:val="00D65A71"/>
    <w:rsid w:val="00DB4CFE"/>
    <w:rsid w:val="00DD3AED"/>
    <w:rsid w:val="00E34199"/>
    <w:rsid w:val="00E97AA7"/>
    <w:rsid w:val="00EF2BB1"/>
    <w:rsid w:val="00F94410"/>
    <w:rsid w:val="00FD3A30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6F02"/>
  <w15:chartTrackingRefBased/>
  <w15:docId w15:val="{8C6211E2-DF76-4310-84F7-0C76AD0D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6" w:unhideWhenUsed="1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371"/>
  </w:style>
  <w:style w:type="paragraph" w:styleId="Heading1">
    <w:name w:val="heading 1"/>
    <w:basedOn w:val="Normal"/>
    <w:next w:val="Normal"/>
    <w:link w:val="Heading1Char"/>
    <w:uiPriority w:val="6"/>
    <w:semiHidden/>
    <w:unhideWhenUsed/>
    <w:qFormat/>
    <w:rsid w:val="00A4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A46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A46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A460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A460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A460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A460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A460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A460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4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uiPriority w:val="5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3234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63234"/>
  </w:style>
  <w:style w:type="character" w:styleId="PlaceholderText">
    <w:name w:val="Placeholder Text"/>
    <w:basedOn w:val="DefaultParagraphFont"/>
    <w:uiPriority w:val="99"/>
    <w:semiHidden/>
    <w:rsid w:val="0083589B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3"/>
    <w:qFormat/>
    <w:pPr>
      <w:spacing w:before="400" w:after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0E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E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460E2"/>
  </w:style>
  <w:style w:type="paragraph" w:styleId="BlockText">
    <w:name w:val="Block Text"/>
    <w:basedOn w:val="Normal"/>
    <w:uiPriority w:val="99"/>
    <w:semiHidden/>
    <w:unhideWhenUsed/>
    <w:rsid w:val="003D6D6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46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60E2"/>
  </w:style>
  <w:style w:type="paragraph" w:styleId="BodyText2">
    <w:name w:val="Body Text 2"/>
    <w:basedOn w:val="Normal"/>
    <w:link w:val="BodyText2Char"/>
    <w:uiPriority w:val="99"/>
    <w:semiHidden/>
    <w:unhideWhenUsed/>
    <w:rsid w:val="00A460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60E2"/>
  </w:style>
  <w:style w:type="paragraph" w:styleId="BodyText3">
    <w:name w:val="Body Text 3"/>
    <w:basedOn w:val="Normal"/>
    <w:link w:val="BodyText3Char"/>
    <w:uiPriority w:val="99"/>
    <w:semiHidden/>
    <w:unhideWhenUsed/>
    <w:rsid w:val="00A460E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60E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460E2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460E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60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460E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460E2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460E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60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6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60E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60E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460E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0E2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60E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0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0E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E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60E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60E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60E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460E2"/>
  </w:style>
  <w:style w:type="character" w:styleId="Emphasis">
    <w:name w:val="Emphasis"/>
    <w:basedOn w:val="DefaultParagraphFont"/>
    <w:uiPriority w:val="20"/>
    <w:semiHidden/>
    <w:unhideWhenUsed/>
    <w:qFormat/>
    <w:rsid w:val="00A460E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460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60E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60E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460E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60E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D437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71"/>
  </w:style>
  <w:style w:type="character" w:styleId="FootnoteReference">
    <w:name w:val="footnote reference"/>
    <w:basedOn w:val="DefaultParagraphFont"/>
    <w:uiPriority w:val="99"/>
    <w:semiHidden/>
    <w:unhideWhenUsed/>
    <w:rsid w:val="00A460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60E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60E2"/>
    <w:rPr>
      <w:szCs w:val="20"/>
    </w:rPr>
  </w:style>
  <w:style w:type="table" w:styleId="GridTable1Light">
    <w:name w:val="Grid Table 1 Light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A460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460E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460E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460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460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460E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460E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460E2"/>
  </w:style>
  <w:style w:type="paragraph" w:styleId="HTMLAddress">
    <w:name w:val="HTML Address"/>
    <w:basedOn w:val="Normal"/>
    <w:link w:val="HTMLAddressChar"/>
    <w:uiPriority w:val="99"/>
    <w:semiHidden/>
    <w:unhideWhenUsed/>
    <w:rsid w:val="00A460E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460E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460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460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E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E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460E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460E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460E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60E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460E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460E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358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58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58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3589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460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460E2"/>
  </w:style>
  <w:style w:type="paragraph" w:styleId="List">
    <w:name w:val="List"/>
    <w:basedOn w:val="Normal"/>
    <w:uiPriority w:val="99"/>
    <w:semiHidden/>
    <w:unhideWhenUsed/>
    <w:rsid w:val="00A460E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460E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460E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460E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460E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460E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460E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460E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460E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460E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460E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460E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460E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460E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460E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460E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460E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460E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460E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460E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460E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460E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460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460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460E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460E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60E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460E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460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60E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460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460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460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460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60E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460E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60E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460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460E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60E2"/>
  </w:style>
  <w:style w:type="character" w:styleId="PageNumber">
    <w:name w:val="page number"/>
    <w:basedOn w:val="DefaultParagraphFont"/>
    <w:uiPriority w:val="99"/>
    <w:semiHidden/>
    <w:unhideWhenUsed/>
    <w:rsid w:val="00A460E2"/>
  </w:style>
  <w:style w:type="table" w:styleId="PlainTable1">
    <w:name w:val="Plain Table 1"/>
    <w:basedOn w:val="TableNormal"/>
    <w:uiPriority w:val="41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460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46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460E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60E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460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60E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A460E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A460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60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460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460E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460E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460E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460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460E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460E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460E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460E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460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460E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460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460E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460E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460E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460E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460E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460E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460E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460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46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460E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460E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460E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460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460E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460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460E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460E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460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460E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460E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460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460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460E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4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460E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460E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460E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A46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460E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60E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460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460E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460E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460E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460E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460E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460E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460E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0E2"/>
    <w:pPr>
      <w:outlineLvl w:val="9"/>
    </w:pPr>
  </w:style>
  <w:style w:type="paragraph" w:customStyle="1" w:styleId="ED2AF168985349DEBA9D319F517DBFD7">
    <w:name w:val="ED2AF168985349DEBA9D319F517DBFD7"/>
    <w:rsid w:val="00A529B3"/>
    <w:pPr>
      <w:spacing w:after="160" w:line="259" w:lineRule="auto"/>
    </w:pPr>
    <w:rPr>
      <w:rFonts w:eastAsiaTheme="minorEastAsia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Thank%20you%20letter%20for%20personal%20g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CB1DA9870646DB9F478EC837B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6494-C8C0-44F8-BD73-02E7AED1845B}"/>
      </w:docPartPr>
      <w:docPartBody>
        <w:p w:rsidR="00340EE6" w:rsidRDefault="00BB46B8" w:rsidP="00BB46B8">
          <w:r>
            <w:t>Thank you for the lovely gift of flowers that you sent to me. Your gift brightened my day, and it continues to brighten my home.</w:t>
          </w:r>
        </w:p>
        <w:p w:rsidR="00BB46B8" w:rsidRDefault="00BB46B8">
          <w:pPr>
            <w:pStyle w:val="A8CB1DA9870646DB9F478EC837B8BEB4"/>
          </w:pPr>
          <w:r>
            <w:t>It was so nice to be remembered by you! Your thoughtfulness means so much to me.</w:t>
          </w:r>
        </w:p>
      </w:docPartBody>
    </w:docPart>
    <w:docPart>
      <w:docPartPr>
        <w:name w:val="11494C9918CC4AE2A051ACC1BCB34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7DFED-A5FD-4514-80B0-49549881D130}"/>
      </w:docPartPr>
      <w:docPartBody>
        <w:p w:rsidR="00BB46B8" w:rsidRDefault="00BB46B8">
          <w:pPr>
            <w:pStyle w:val="11494C9918CC4AE2A051ACC1BCB34F03"/>
          </w:pPr>
          <w:r w:rsidRPr="002B54EE">
            <w:rPr>
              <w:rStyle w:val="PlaceholderText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B8"/>
    <w:rsid w:val="00BB46B8"/>
    <w:rsid w:val="00B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E8135791C6451DA100D1A27EA25D3A">
    <w:name w:val="F6E8135791C6451DA100D1A27EA25D3A"/>
  </w:style>
  <w:style w:type="paragraph" w:customStyle="1" w:styleId="0C15E6E175EC46D1B9B474745E55EF4F">
    <w:name w:val="0C15E6E175EC46D1B9B474745E55EF4F"/>
  </w:style>
  <w:style w:type="paragraph" w:customStyle="1" w:styleId="ED2AF168985349DEBA9D319F517DBFD7">
    <w:name w:val="ED2AF168985349DEBA9D319F517DBFD7"/>
  </w:style>
  <w:style w:type="paragraph" w:customStyle="1" w:styleId="4E761FF6E4E84CDC938F1282DCD8F6A8">
    <w:name w:val="4E761FF6E4E84CDC938F1282DCD8F6A8"/>
  </w:style>
  <w:style w:type="paragraph" w:customStyle="1" w:styleId="9379F65F0954470F9A7FA69D9BD55501">
    <w:name w:val="9379F65F0954470F9A7FA69D9BD55501"/>
  </w:style>
  <w:style w:type="paragraph" w:customStyle="1" w:styleId="9D5DF37543334D8E8EF780130B286F6D">
    <w:name w:val="9D5DF37543334D8E8EF780130B286F6D"/>
  </w:style>
  <w:style w:type="paragraph" w:customStyle="1" w:styleId="A8CB1DA9870646DB9F478EC837B8BEB4">
    <w:name w:val="A8CB1DA9870646DB9F478EC837B8BEB4"/>
  </w:style>
  <w:style w:type="paragraph" w:customStyle="1" w:styleId="6C99935A177D48CC8A10D25E02FD5149">
    <w:name w:val="6C99935A177D48CC8A10D25E02FD514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11494C9918CC4AE2A051ACC1BCB34F03">
    <w:name w:val="11494C9918CC4AE2A051ACC1BCB34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letter for personal gift.dotx</Template>
  <TotalTime>6</TotalTime>
  <Pages>1</Pages>
  <Words>164</Words>
  <Characters>909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Date:______________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keywords/>
  <cp:lastModifiedBy>Fzkn4</cp:lastModifiedBy>
  <cp:revision>8</cp:revision>
  <dcterms:created xsi:type="dcterms:W3CDTF">2024-06-08T04:52:00Z</dcterms:created>
  <dcterms:modified xsi:type="dcterms:W3CDTF">2024-06-08T05:29:00Z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